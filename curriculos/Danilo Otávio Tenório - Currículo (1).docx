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35" w:rsidRDefault="00182D35" w:rsidP="00DE55F0">
      <w:pPr>
        <w:pStyle w:val="Ttul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Danilo Otávio Tenório</w:t>
      </w:r>
    </w:p>
    <w:p w:rsidR="00182D35" w:rsidRPr="00182D35" w:rsidRDefault="00182D35" w:rsidP="00DE55F0">
      <w:pPr>
        <w:pStyle w:val="Ttulo"/>
        <w:rPr>
          <w:color w:val="000000" w:themeColor="text1"/>
          <w:lang w:val="pt-BR"/>
        </w:rPr>
      </w:pPr>
    </w:p>
    <w:p w:rsidR="000C5155" w:rsidRPr="00FD73EF" w:rsidRDefault="00182D35">
      <w:pPr>
        <w:pStyle w:val="Subttul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</w:pPr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Solteiro, nascido em 10 de Junho de 2003</w:t>
      </w:r>
    </w:p>
    <w:p w:rsidR="000C5155" w:rsidRPr="00FD73EF" w:rsidRDefault="00AD4C60">
      <w:pPr>
        <w:pStyle w:val="InformaesdeConta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</w:pPr>
      <w:sdt>
        <w:sdtP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pt-BR"/>
          </w:rPr>
          <w:alias w:val="Insira o telefone:"/>
          <w:tag w:val="Insira o telefone:"/>
          <w:id w:val="-1553307199"/>
          <w:placeholder>
            <w:docPart w:val="453E2958A2E64A48B9F46F717CA0743F"/>
          </w:placeholder>
          <w:temporary/>
          <w:showingPlcHdr/>
          <w15:appearance w15:val="hidden"/>
        </w:sdtPr>
        <w:sdtEndPr/>
        <w:sdtContent>
          <w:r w:rsidR="008E1F80" w:rsidRPr="00FD73EF">
            <w:rPr>
              <w:rFonts w:asciiTheme="majorHAnsi" w:eastAsiaTheme="majorEastAsia" w:hAnsiTheme="majorHAnsi" w:cstheme="majorBidi"/>
              <w:color w:val="000000" w:themeColor="text1"/>
              <w:sz w:val="24"/>
              <w:szCs w:val="24"/>
              <w:lang w:val="pt-BR"/>
            </w:rPr>
            <w:t>Telefone</w:t>
          </w:r>
        </w:sdtContent>
      </w:sdt>
      <w:r w:rsidR="00182D35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: Cel. (19) 98974-9016</w:t>
      </w:r>
      <w:r w:rsidR="008E1F80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 </w:t>
      </w:r>
      <w:proofErr w:type="gramStart"/>
      <w:r w:rsidR="008E1F80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|  </w:t>
      </w:r>
      <w:r w:rsidR="00333B14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E-mail</w:t>
      </w:r>
      <w:proofErr w:type="gramEnd"/>
      <w:r w:rsidR="00182D35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: danilotenorio0102@gmail.com</w:t>
      </w:r>
      <w:r w:rsidR="008E1F80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 </w:t>
      </w:r>
    </w:p>
    <w:p w:rsidR="00182D35" w:rsidRPr="00FD73EF" w:rsidRDefault="00182D35">
      <w:pPr>
        <w:pStyle w:val="InformaesdeConta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</w:pPr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 xml:space="preserve">Endereço: Rua João </w:t>
      </w:r>
      <w:proofErr w:type="spellStart"/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Altafini</w:t>
      </w:r>
      <w:proofErr w:type="spellEnd"/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 xml:space="preserve"> nº 04, Jardim Camboriú, Prados, Itapira – São Paulo</w:t>
      </w:r>
    </w:p>
    <w:p w:rsidR="00831A34" w:rsidRDefault="00831A34">
      <w:pPr>
        <w:pStyle w:val="InformaesdeContato"/>
        <w:rPr>
          <w:color w:val="000000" w:themeColor="text1"/>
          <w:lang w:val="pt-BR"/>
        </w:rPr>
      </w:pPr>
      <w:bookmarkStart w:id="0" w:name="_GoBack"/>
      <w:bookmarkEnd w:id="0"/>
    </w:p>
    <w:p w:rsidR="00831A34" w:rsidRPr="00182D35" w:rsidRDefault="00831A34">
      <w:pPr>
        <w:pStyle w:val="InformaesdeContato"/>
        <w:rPr>
          <w:color w:val="000000" w:themeColor="text1"/>
          <w:lang w:val="pt-BR"/>
        </w:rPr>
      </w:pPr>
    </w:p>
    <w:sdt>
      <w:sdtPr>
        <w:rPr>
          <w:color w:val="000000" w:themeColor="text1"/>
          <w:lang w:val="pt-BR"/>
        </w:rPr>
        <w:alias w:val="Título do objetivo:"/>
        <w:tag w:val="Título do objetivo:"/>
        <w:id w:val="1840115771"/>
        <w:placeholder>
          <w:docPart w:val="464C7EF7A8AD4C7DA4E9C63CBB0D0C66"/>
        </w:placeholder>
        <w:temporary/>
        <w:showingPlcHdr/>
        <w15:appearance w15:val="hidden"/>
      </w:sdtPr>
      <w:sdtEndPr/>
      <w:sdtContent>
        <w:p w:rsidR="000C5155" w:rsidRPr="00182D35" w:rsidRDefault="00C056DC">
          <w:pPr>
            <w:pStyle w:val="Ttulo1"/>
            <w:rPr>
              <w:color w:val="000000" w:themeColor="text1"/>
              <w:lang w:val="pt-BR"/>
            </w:rPr>
          </w:pPr>
          <w:r w:rsidRPr="00182D35">
            <w:rPr>
              <w:color w:val="000000" w:themeColor="text1"/>
              <w:lang w:val="pt-BR" w:bidi="pt-BR"/>
            </w:rPr>
            <w:t>Objetivo</w:t>
          </w:r>
        </w:p>
      </w:sdtContent>
    </w:sdt>
    <w:p w:rsidR="000C5155" w:rsidRDefault="00182D35" w:rsidP="00FD73EF">
      <w:pPr>
        <w:pStyle w:val="Ttulo2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Colocar em prática meu conhecimento na área da tecnologia da informação, adquirir aprendizados que contribuam</w:t>
      </w:r>
      <w:r w:rsidR="006F31AD">
        <w:rPr>
          <w:color w:val="000000" w:themeColor="text1"/>
          <w:lang w:val="pt-BR"/>
        </w:rPr>
        <w:t xml:space="preserve"> mutuamente a todos os trabalhos que houve</w:t>
      </w:r>
      <w:r w:rsidR="00333B14">
        <w:rPr>
          <w:color w:val="000000" w:themeColor="text1"/>
          <w:lang w:val="pt-BR"/>
        </w:rPr>
        <w:t xml:space="preserve">r </w:t>
      </w:r>
      <w:r w:rsidR="006F31AD">
        <w:rPr>
          <w:color w:val="000000" w:themeColor="text1"/>
          <w:lang w:val="pt-BR"/>
        </w:rPr>
        <w:t>necessidade de execução, ainda incrementando o meu desenvolvimento profissional, na filial a qual for designado.</w:t>
      </w:r>
    </w:p>
    <w:p w:rsidR="00831A34" w:rsidRPr="00182D35" w:rsidRDefault="00831A34">
      <w:pPr>
        <w:rPr>
          <w:color w:val="000000" w:themeColor="text1"/>
          <w:lang w:val="pt-BR"/>
        </w:rPr>
      </w:pPr>
    </w:p>
    <w:sdt>
      <w:sdtPr>
        <w:rPr>
          <w:color w:val="000000" w:themeColor="text1"/>
          <w:lang w:val="pt-BR"/>
        </w:rPr>
        <w:alias w:val="Título de Habilidades e Conhecimentos:"/>
        <w:tag w:val="Título de Habilidades e Conhecimentos:"/>
        <w:id w:val="1904716257"/>
        <w:placeholder>
          <w:docPart w:val="35741F42250740DCBACF4BB895E80E24"/>
        </w:placeholder>
        <w:temporary/>
        <w:showingPlcHdr/>
        <w15:appearance w15:val="hidden"/>
      </w:sdtPr>
      <w:sdtEndPr/>
      <w:sdtContent>
        <w:p w:rsidR="00C056DC" w:rsidRPr="00182D35" w:rsidRDefault="00C056DC" w:rsidP="00C056DC">
          <w:pPr>
            <w:pStyle w:val="Ttulo1"/>
            <w:rPr>
              <w:color w:val="000000" w:themeColor="text1"/>
              <w:lang w:val="pt-BR"/>
            </w:rPr>
          </w:pPr>
          <w:r w:rsidRPr="00182D35">
            <w:rPr>
              <w:color w:val="000000" w:themeColor="text1"/>
              <w:lang w:val="pt-BR" w:bidi="pt-BR"/>
            </w:rPr>
            <w:t>Habilidades e Conhecimentos</w:t>
          </w:r>
        </w:p>
      </w:sdtContent>
    </w:sdt>
    <w:p w:rsidR="00831A34" w:rsidRPr="00FD73EF" w:rsidRDefault="006F31AD" w:rsidP="00C056D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</w:pPr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Conhecimento básico e crescente em desenvolvimento de softwares, informática, pacote office, além de competências como trabalhos manuais com agilidade logística formulada para cumprir com prazo e assertividade, desde trabalhos como auxiliar de almoxarifado (Sistemas como TOTVS para baixa e controle de estoque, funções fiscais), conferência de peças, separação, armazenamento, experiência com paleteira de elevação para estoque vertical</w:t>
      </w:r>
      <w:r w:rsidR="00F128F9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 xml:space="preserve"> dentre outras.</w:t>
      </w:r>
    </w:p>
    <w:p w:rsidR="00831A34" w:rsidRDefault="00831A34" w:rsidP="00C056DC">
      <w:pPr>
        <w:rPr>
          <w:color w:val="000000" w:themeColor="text1"/>
          <w:lang w:val="pt-BR"/>
        </w:rPr>
      </w:pPr>
    </w:p>
    <w:p w:rsidR="00C056DC" w:rsidRPr="00182D35" w:rsidRDefault="006F31AD" w:rsidP="00C056DC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</w:t>
      </w:r>
    </w:p>
    <w:p w:rsidR="00C056DC" w:rsidRPr="00182D35" w:rsidRDefault="00AD4C60" w:rsidP="00C056DC">
      <w:pPr>
        <w:pStyle w:val="Ttulo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pt-BR"/>
        </w:rPr>
      </w:pPr>
      <w:sdt>
        <w:sdtPr>
          <w:rPr>
            <w:color w:val="000000" w:themeColor="text1"/>
            <w:lang w:val="pt-BR"/>
          </w:rPr>
          <w:alias w:val="Título de experiência:"/>
          <w:tag w:val="Título de experiência:"/>
          <w:id w:val="69094262"/>
          <w:placeholder>
            <w:docPart w:val="836F41939EBC45B384356BBDE90731E0"/>
          </w:placeholder>
          <w:temporary/>
          <w:showingPlcHdr/>
          <w15:appearance w15:val="hidden"/>
        </w:sdtPr>
        <w:sdtEndPr/>
        <w:sdtContent>
          <w:r w:rsidR="00C056DC" w:rsidRPr="00182D35">
            <w:rPr>
              <w:color w:val="000000" w:themeColor="text1"/>
              <w:lang w:val="pt-BR" w:bidi="pt-BR"/>
            </w:rPr>
            <w:t>Experiência</w:t>
          </w:r>
        </w:sdtContent>
      </w:sdt>
    </w:p>
    <w:tbl>
      <w:tblPr>
        <w:tblW w:w="494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layout de experiência"/>
      </w:tblPr>
      <w:tblGrid>
        <w:gridCol w:w="9639"/>
      </w:tblGrid>
      <w:tr w:rsidR="005F3C8F" w:rsidRPr="00182D35" w:rsidTr="005F3C8F">
        <w:tc>
          <w:tcPr>
            <w:tcW w:w="9639" w:type="dxa"/>
          </w:tcPr>
          <w:p w:rsidR="005F3C8F" w:rsidRPr="00182D35" w:rsidRDefault="005F3C8F" w:rsidP="001764A6">
            <w:pPr>
              <w:pStyle w:val="Ttulo2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NB Máquinas Agrícolas</w:t>
            </w:r>
            <w:r w:rsidRPr="00182D35">
              <w:rPr>
                <w:color w:val="000000" w:themeColor="text1"/>
                <w:lang w:val="pt-BR"/>
              </w:rPr>
              <w:t>,</w:t>
            </w:r>
            <w:r>
              <w:rPr>
                <w:color w:val="000000" w:themeColor="text1"/>
                <w:lang w:val="pt-BR"/>
              </w:rPr>
              <w:t xml:space="preserve"> Itapira - SP</w:t>
            </w:r>
          </w:p>
          <w:p w:rsidR="005F3C8F" w:rsidRPr="00FD73EF" w:rsidRDefault="005F3C8F" w:rsidP="002F47D4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Auxiliar de Almoxarifado – Separação/Conferente/Recebimento</w:t>
            </w:r>
          </w:p>
          <w:p w:rsidR="005F3C8F" w:rsidRPr="00FD73EF" w:rsidRDefault="005F3C8F" w:rsidP="002F47D4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07/03/2022 até atual</w:t>
            </w:r>
          </w:p>
          <w:p w:rsidR="005F3C8F" w:rsidRPr="00FD73EF" w:rsidRDefault="005F3C8F" w:rsidP="002F47D4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5F3C8F" w:rsidRPr="00182D35" w:rsidTr="005F3C8F">
        <w:tc>
          <w:tcPr>
            <w:tcW w:w="9639" w:type="dxa"/>
          </w:tcPr>
          <w:p w:rsidR="005F3C8F" w:rsidRPr="00FD73EF" w:rsidRDefault="005F3C8F" w:rsidP="00383633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 xml:space="preserve">Jovem Aprendiz -Auxílio geral das funções </w:t>
            </w:r>
          </w:p>
          <w:p w:rsidR="005F3C8F" w:rsidRPr="00FD73EF" w:rsidRDefault="005F3C8F" w:rsidP="00383633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09/2021 até 03/2022</w:t>
            </w:r>
          </w:p>
        </w:tc>
      </w:tr>
    </w:tbl>
    <w:p w:rsidR="000C5155" w:rsidRPr="00182D35" w:rsidRDefault="00AD4C60">
      <w:pPr>
        <w:pStyle w:val="Ttulo1"/>
        <w:rPr>
          <w:color w:val="000000" w:themeColor="text1"/>
          <w:lang w:val="pt-BR"/>
        </w:rPr>
      </w:pPr>
      <w:sdt>
        <w:sdtPr>
          <w:rPr>
            <w:color w:val="000000" w:themeColor="text1"/>
            <w:lang w:val="pt-BR"/>
          </w:rPr>
          <w:alias w:val="Título de educação:"/>
          <w:tag w:val="Título de educação:"/>
          <w:id w:val="1265042256"/>
          <w:placeholder>
            <w:docPart w:val="FDDCE3DA3B4942F68D1B9AA1C77CEB17"/>
          </w:placeholder>
          <w:temporary/>
          <w:showingPlcHdr/>
          <w15:appearance w15:val="hidden"/>
        </w:sdtPr>
        <w:sdtEndPr/>
        <w:sdtContent>
          <w:r w:rsidR="001764A6" w:rsidRPr="00182D35">
            <w:rPr>
              <w:color w:val="000000" w:themeColor="text1"/>
              <w:lang w:val="pt-BR" w:bidi="pt-BR"/>
            </w:rPr>
            <w:t>Educação</w:t>
          </w:r>
        </w:sdtContent>
      </w:sdt>
    </w:p>
    <w:tbl>
      <w:tblPr>
        <w:tblW w:w="385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layout de educação"/>
      </w:tblPr>
      <w:tblGrid>
        <w:gridCol w:w="7510"/>
      </w:tblGrid>
      <w:tr w:rsidR="005F3C8F" w:rsidRPr="00182D35" w:rsidTr="005F3C8F">
        <w:tc>
          <w:tcPr>
            <w:tcW w:w="7511" w:type="dxa"/>
          </w:tcPr>
          <w:p w:rsidR="005F3C8F" w:rsidRPr="00FD73EF" w:rsidRDefault="005F3C8F" w:rsidP="00FD73EF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Etec</w:t>
            </w:r>
            <w:proofErr w:type="spellEnd"/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 xml:space="preserve"> João Maria </w:t>
            </w:r>
            <w:proofErr w:type="spellStart"/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Stevanatto</w:t>
            </w:r>
            <w:proofErr w:type="spellEnd"/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, ensino médio completo, sem curso técnico integrado, Itapira - SP</w:t>
            </w:r>
          </w:p>
          <w:p w:rsidR="005F3C8F" w:rsidRPr="00FD73EF" w:rsidRDefault="005F3C8F" w:rsidP="005F3C8F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</w:p>
          <w:p w:rsidR="005F3C8F" w:rsidRPr="00FD73EF" w:rsidRDefault="005F3C8F" w:rsidP="005F3C8F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</w:pPr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 xml:space="preserve">Atualmente cursando o primeiro semestre em ensino superior de Desenvolvimento de Software Multiplataforma em Fatec </w:t>
            </w:r>
            <w:proofErr w:type="spellStart"/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Ogari</w:t>
            </w:r>
            <w:proofErr w:type="spellEnd"/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 xml:space="preserve"> de Castro Pacheco, Itapira </w:t>
            </w:r>
            <w:r w:rsidR="00831A34"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>–</w:t>
            </w:r>
            <w:r w:rsidRPr="00FD73E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pt-BR"/>
              </w:rPr>
              <w:t xml:space="preserve"> SP</w:t>
            </w:r>
          </w:p>
          <w:p w:rsidR="00831A34" w:rsidRPr="005F3C8F" w:rsidRDefault="00831A34" w:rsidP="005F3C8F">
            <w:pPr>
              <w:rPr>
                <w:lang w:val="pt-BR"/>
              </w:rPr>
            </w:pPr>
          </w:p>
          <w:p w:rsidR="005F3C8F" w:rsidRPr="00182D35" w:rsidRDefault="005F3C8F" w:rsidP="00B06F91">
            <w:pPr>
              <w:rPr>
                <w:b/>
                <w:bCs/>
                <w:color w:val="000000" w:themeColor="text1"/>
                <w:lang w:val="pt-BR"/>
              </w:rPr>
            </w:pPr>
          </w:p>
        </w:tc>
      </w:tr>
    </w:tbl>
    <w:p w:rsidR="000C5155" w:rsidRPr="00182D35" w:rsidRDefault="00AD4C60">
      <w:pPr>
        <w:pStyle w:val="Ttulo1"/>
        <w:rPr>
          <w:color w:val="000000" w:themeColor="text1"/>
          <w:lang w:val="pt-BR"/>
        </w:rPr>
      </w:pPr>
      <w:sdt>
        <w:sdtPr>
          <w:rPr>
            <w:color w:val="000000" w:themeColor="text1"/>
            <w:lang w:val="pt-BR"/>
          </w:rPr>
          <w:alias w:val="Título de comunicação:"/>
          <w:tag w:val="Título de comunicação:"/>
          <w:id w:val="-849491498"/>
          <w:placeholder>
            <w:docPart w:val="3EB7E4A9B80D486AA64A77BE79B6335E"/>
          </w:placeholder>
          <w:temporary/>
          <w:showingPlcHdr/>
          <w15:appearance w15:val="hidden"/>
        </w:sdtPr>
        <w:sdtEndPr/>
        <w:sdtContent>
          <w:r w:rsidR="001764A6" w:rsidRPr="00182D35">
            <w:rPr>
              <w:color w:val="000000" w:themeColor="text1"/>
              <w:lang w:val="pt-BR" w:bidi="pt-BR"/>
            </w:rPr>
            <w:t>Comunicação</w:t>
          </w:r>
        </w:sdtContent>
      </w:sdt>
    </w:p>
    <w:p w:rsidR="001764A6" w:rsidRPr="00FD73EF" w:rsidRDefault="005F3C8F" w:rsidP="001764A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</w:pPr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Ponto forte em comunicação direta com setores de produção, logística e destino de produtos, informações em geral, facilidade com apresentações formais destinado a tarefas específicas.</w:t>
      </w:r>
    </w:p>
    <w:p w:rsidR="00831A34" w:rsidRDefault="00831A34" w:rsidP="001764A6">
      <w:pPr>
        <w:rPr>
          <w:color w:val="000000" w:themeColor="text1"/>
          <w:lang w:val="pt-BR"/>
        </w:rPr>
      </w:pPr>
    </w:p>
    <w:p w:rsidR="00831A34" w:rsidRPr="00182D35" w:rsidRDefault="00831A34" w:rsidP="001764A6">
      <w:pPr>
        <w:rPr>
          <w:color w:val="000000" w:themeColor="text1"/>
          <w:lang w:val="pt-BR"/>
        </w:rPr>
      </w:pPr>
    </w:p>
    <w:p w:rsidR="000C5155" w:rsidRPr="00182D35" w:rsidRDefault="00AD4C60">
      <w:pPr>
        <w:pStyle w:val="Ttulo1"/>
        <w:rPr>
          <w:color w:val="000000" w:themeColor="text1"/>
          <w:lang w:val="pt-BR"/>
        </w:rPr>
      </w:pPr>
      <w:sdt>
        <w:sdtPr>
          <w:rPr>
            <w:color w:val="000000" w:themeColor="text1"/>
            <w:lang w:val="pt-BR"/>
          </w:rPr>
          <w:alias w:val="Título de liderança:"/>
          <w:tag w:val="Título de liderança:"/>
          <w:id w:val="-374465639"/>
          <w:placeholder>
            <w:docPart w:val="F2B0259E535E4BA699BBD7EBDD459422"/>
          </w:placeholder>
          <w:temporary/>
          <w:showingPlcHdr/>
          <w15:appearance w15:val="hidden"/>
        </w:sdtPr>
        <w:sdtEndPr/>
        <w:sdtContent>
          <w:r w:rsidR="001764A6" w:rsidRPr="00182D35">
            <w:rPr>
              <w:color w:val="000000" w:themeColor="text1"/>
              <w:lang w:val="pt-BR" w:bidi="pt-BR"/>
            </w:rPr>
            <w:t>Liderança</w:t>
          </w:r>
        </w:sdtContent>
      </w:sdt>
      <w:r w:rsidR="005F3C8F">
        <w:rPr>
          <w:color w:val="000000" w:themeColor="text1"/>
          <w:lang w:val="pt-BR"/>
        </w:rPr>
        <w:t xml:space="preserve"> e trabalho em equipe</w:t>
      </w:r>
    </w:p>
    <w:p w:rsidR="005648FD" w:rsidRPr="00FD73EF" w:rsidRDefault="005F3C8F" w:rsidP="003F3B4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</w:pPr>
      <w:r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 xml:space="preserve">Trabalho bem em equipe, se destinado a mim a tarefa de liderança, farei com gosto e vontade, </w:t>
      </w:r>
      <w:r w:rsidR="009939CE" w:rsidRPr="00FD73EF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pt-BR"/>
        </w:rPr>
        <w:t>não penso como individualista nem deixo as personalidades afetarem as posições profissionais.</w:t>
      </w:r>
    </w:p>
    <w:sectPr w:rsidR="005648FD" w:rsidRPr="00FD73EF" w:rsidSect="00133088"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C60" w:rsidRDefault="00AD4C60">
      <w:pPr>
        <w:spacing w:line="240" w:lineRule="auto"/>
      </w:pPr>
      <w:r>
        <w:separator/>
      </w:r>
    </w:p>
  </w:endnote>
  <w:endnote w:type="continuationSeparator" w:id="0">
    <w:p w:rsidR="00AD4C60" w:rsidRDefault="00AD4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C60" w:rsidRDefault="00AD4C60">
      <w:pPr>
        <w:spacing w:line="240" w:lineRule="auto"/>
      </w:pPr>
      <w:r>
        <w:separator/>
      </w:r>
    </w:p>
  </w:footnote>
  <w:footnote w:type="continuationSeparator" w:id="0">
    <w:p w:rsidR="00AD4C60" w:rsidRDefault="00AD4C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35"/>
    <w:rsid w:val="000425C6"/>
    <w:rsid w:val="000C5155"/>
    <w:rsid w:val="000F1DC7"/>
    <w:rsid w:val="00133088"/>
    <w:rsid w:val="001764A6"/>
    <w:rsid w:val="00182D35"/>
    <w:rsid w:val="00200CF2"/>
    <w:rsid w:val="002F47D4"/>
    <w:rsid w:val="00333B14"/>
    <w:rsid w:val="00337C64"/>
    <w:rsid w:val="003E7996"/>
    <w:rsid w:val="003F3B40"/>
    <w:rsid w:val="00490268"/>
    <w:rsid w:val="004C3892"/>
    <w:rsid w:val="005648FD"/>
    <w:rsid w:val="005B7925"/>
    <w:rsid w:val="005F3C8F"/>
    <w:rsid w:val="006D3B8E"/>
    <w:rsid w:val="006E61DE"/>
    <w:rsid w:val="006F31AD"/>
    <w:rsid w:val="00712145"/>
    <w:rsid w:val="007143C3"/>
    <w:rsid w:val="00726583"/>
    <w:rsid w:val="0073379B"/>
    <w:rsid w:val="007A5771"/>
    <w:rsid w:val="007C51D0"/>
    <w:rsid w:val="007C6D48"/>
    <w:rsid w:val="00831A34"/>
    <w:rsid w:val="008B2D0D"/>
    <w:rsid w:val="008E1F80"/>
    <w:rsid w:val="00971A48"/>
    <w:rsid w:val="009939CE"/>
    <w:rsid w:val="00A40FB1"/>
    <w:rsid w:val="00AD4C60"/>
    <w:rsid w:val="00B0548E"/>
    <w:rsid w:val="00B06F91"/>
    <w:rsid w:val="00B550F6"/>
    <w:rsid w:val="00BD5B36"/>
    <w:rsid w:val="00BE5218"/>
    <w:rsid w:val="00C056DC"/>
    <w:rsid w:val="00C74AEB"/>
    <w:rsid w:val="00C773C5"/>
    <w:rsid w:val="00D136AC"/>
    <w:rsid w:val="00D54540"/>
    <w:rsid w:val="00D77989"/>
    <w:rsid w:val="00DB7951"/>
    <w:rsid w:val="00DE55F0"/>
    <w:rsid w:val="00E10969"/>
    <w:rsid w:val="00EF0CB5"/>
    <w:rsid w:val="00EF5D7C"/>
    <w:rsid w:val="00F128F9"/>
    <w:rsid w:val="00FB54AB"/>
    <w:rsid w:val="00FB6C2D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B3C1F"/>
  <w15:chartTrackingRefBased/>
  <w15:docId w15:val="{478CCFF5-1913-4D6F-B793-CD0937A0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pt-PT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2"/>
  </w:style>
  <w:style w:type="paragraph" w:styleId="Ttulo1">
    <w:name w:val="heading 1"/>
    <w:basedOn w:val="Normal"/>
    <w:link w:val="Ttulo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Ttulo7">
    <w:name w:val="heading 7"/>
    <w:basedOn w:val="Normal"/>
    <w:next w:val="Normal"/>
    <w:link w:val="Ttulo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tulo">
    <w:name w:val="Subtitle"/>
    <w:basedOn w:val="Normal"/>
    <w:link w:val="Subttulo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Forte">
    <w:name w:val="Strong"/>
    <w:basedOn w:val="Fontepargpadro"/>
    <w:uiPriority w:val="5"/>
    <w:unhideWhenUsed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InformaesdeContato">
    <w:name w:val="Informações de Contato"/>
    <w:basedOn w:val="Normal"/>
    <w:uiPriority w:val="3"/>
    <w:qFormat/>
    <w:rsid w:val="00C773C5"/>
    <w:rPr>
      <w:szCs w:val="20"/>
    </w:rPr>
  </w:style>
  <w:style w:type="paragraph" w:styleId="Rodap">
    <w:name w:val="footer"/>
    <w:basedOn w:val="Normal"/>
    <w:link w:val="Rodap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C74AEB"/>
    <w:rPr>
      <w:b/>
      <w:bCs/>
      <w:noProof/>
      <w:color w:val="004A67" w:themeColor="accent1" w:themeShade="80"/>
    </w:rPr>
  </w:style>
  <w:style w:type="paragraph" w:styleId="Data">
    <w:name w:val="Date"/>
    <w:basedOn w:val="Normal"/>
    <w:next w:val="Normal"/>
    <w:link w:val="DataChar"/>
    <w:uiPriority w:val="6"/>
    <w:unhideWhenUsed/>
    <w:qFormat/>
    <w:pPr>
      <w:jc w:val="right"/>
    </w:pPr>
  </w:style>
  <w:style w:type="character" w:customStyle="1" w:styleId="DataChar">
    <w:name w:val="Data Char"/>
    <w:basedOn w:val="Fontepargpadro"/>
    <w:link w:val="Data"/>
    <w:uiPriority w:val="6"/>
    <w:rsid w:val="000F1DC7"/>
  </w:style>
  <w:style w:type="paragraph" w:styleId="Cabealho">
    <w:name w:val="header"/>
    <w:basedOn w:val="Normal"/>
    <w:link w:val="CabealhoChar"/>
    <w:uiPriority w:val="99"/>
    <w:unhideWhenUsed/>
    <w:rsid w:val="00BD5B36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B36"/>
  </w:style>
  <w:style w:type="paragraph" w:styleId="Textodebalo">
    <w:name w:val="Balloon Text"/>
    <w:basedOn w:val="Normal"/>
    <w:link w:val="Textodebalo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8FD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648FD"/>
  </w:style>
  <w:style w:type="paragraph" w:styleId="Textoembloco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648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48FD"/>
  </w:style>
  <w:style w:type="paragraph" w:styleId="Corpodetexto2">
    <w:name w:val="Body Text 2"/>
    <w:basedOn w:val="Normal"/>
    <w:link w:val="Corpodetexto2Char"/>
    <w:uiPriority w:val="99"/>
    <w:semiHidden/>
    <w:unhideWhenUsed/>
    <w:rsid w:val="005648F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648FD"/>
  </w:style>
  <w:style w:type="paragraph" w:styleId="Corpodetexto3">
    <w:name w:val="Body Text 3"/>
    <w:basedOn w:val="Normal"/>
    <w:link w:val="Corpodetexto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648FD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648FD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648FD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648FD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648FD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648FD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648FD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648FD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648FD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648FD"/>
  </w:style>
  <w:style w:type="table" w:styleId="GradeColorida">
    <w:name w:val="Colorful Grid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648F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48FD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48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48FD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648FD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648FD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648FD"/>
  </w:style>
  <w:style w:type="character" w:styleId="nfase">
    <w:name w:val="Emphasis"/>
    <w:basedOn w:val="Fontepargpadro"/>
    <w:uiPriority w:val="20"/>
    <w:semiHidden/>
    <w:unhideWhenUsed/>
    <w:qFormat/>
    <w:rsid w:val="005648FD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648F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48FD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648F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48FD"/>
    <w:rPr>
      <w:szCs w:val="20"/>
    </w:rPr>
  </w:style>
  <w:style w:type="table" w:styleId="TabeladeGrade1Clara">
    <w:name w:val="Grid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Ttulo5Char">
    <w:name w:val="Título 5 Char"/>
    <w:basedOn w:val="Fontepargpadro"/>
    <w:link w:val="Ttulo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Ttulo6Char">
    <w:name w:val="Título 6 Char"/>
    <w:basedOn w:val="Fontepargpadro"/>
    <w:link w:val="Ttulo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Ttulo7Char">
    <w:name w:val="Título 7 Char"/>
    <w:basedOn w:val="Fontepargpadro"/>
    <w:link w:val="Ttulo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Ttulo8Char">
    <w:name w:val="Título 8 Char"/>
    <w:basedOn w:val="Fontepargpadro"/>
    <w:link w:val="Ttulo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5648FD"/>
  </w:style>
  <w:style w:type="paragraph" w:styleId="EndereoHTML">
    <w:name w:val="HTML Address"/>
    <w:basedOn w:val="Normal"/>
    <w:link w:val="EndereoHTML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648FD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648F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648FD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48FD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74AEB"/>
    <w:rPr>
      <w:i/>
      <w:iCs/>
      <w:color w:val="004A6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648FD"/>
  </w:style>
  <w:style w:type="paragraph" w:styleId="Lista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6C2D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648FD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648FD"/>
  </w:style>
  <w:style w:type="character" w:styleId="Nmerodepgina">
    <w:name w:val="page number"/>
    <w:basedOn w:val="Fontepargpadro"/>
    <w:uiPriority w:val="99"/>
    <w:semiHidden/>
    <w:unhideWhenUsed/>
    <w:rsid w:val="005648FD"/>
  </w:style>
  <w:style w:type="character" w:styleId="TextodoEspaoReservado">
    <w:name w:val="Placeholder Text"/>
    <w:basedOn w:val="Fontepargpadro"/>
    <w:uiPriority w:val="99"/>
    <w:semiHidden/>
    <w:rsid w:val="00FB6C2D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648FD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648FD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648FD"/>
  </w:style>
  <w:style w:type="character" w:customStyle="1" w:styleId="SaudaoChar">
    <w:name w:val="Saudação Char"/>
    <w:basedOn w:val="Fontepargpadro"/>
    <w:link w:val="Saudao"/>
    <w:uiPriority w:val="99"/>
    <w:semiHidden/>
    <w:rsid w:val="005648FD"/>
  </w:style>
  <w:style w:type="paragraph" w:styleId="Assinatura">
    <w:name w:val="Signature"/>
    <w:basedOn w:val="Normal"/>
    <w:link w:val="Assinatura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648FD"/>
  </w:style>
  <w:style w:type="character" w:styleId="nfaseSutil">
    <w:name w:val="Subtle Emphasis"/>
    <w:basedOn w:val="Fontepargpadro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648FD"/>
  </w:style>
  <w:style w:type="table" w:styleId="Tabelaprofissional">
    <w:name w:val="Table Professional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Curr&#237;culo%20(cronol&#243;g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3E2958A2E64A48B9F46F717CA07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2EC57-890D-4DE6-9131-34C562A1CE03}"/>
      </w:docPartPr>
      <w:docPartBody>
        <w:p w:rsidR="009C292B" w:rsidRDefault="00947B9C">
          <w:pPr>
            <w:pStyle w:val="453E2958A2E64A48B9F46F717CA0743F"/>
          </w:pPr>
          <w:r w:rsidRPr="007C6D48">
            <w:rPr>
              <w:lang w:bidi="pt-BR"/>
            </w:rPr>
            <w:t>Telefone</w:t>
          </w:r>
        </w:p>
      </w:docPartBody>
    </w:docPart>
    <w:docPart>
      <w:docPartPr>
        <w:name w:val="464C7EF7A8AD4C7DA4E9C63CBB0D0C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08A8B8-1835-4DD7-98CA-33332E87696F}"/>
      </w:docPartPr>
      <w:docPartBody>
        <w:p w:rsidR="009C292B" w:rsidRDefault="00947B9C">
          <w:pPr>
            <w:pStyle w:val="464C7EF7A8AD4C7DA4E9C63CBB0D0C66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5741F42250740DCBACF4BB895E80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E3C0E-06FF-4DE6-BCB1-CCE9AA19FFD2}"/>
      </w:docPartPr>
      <w:docPartBody>
        <w:p w:rsidR="009C292B" w:rsidRDefault="00947B9C">
          <w:pPr>
            <w:pStyle w:val="35741F42250740DCBACF4BB895E80E24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836F41939EBC45B384356BBDE90731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62351E-0440-4949-8614-AEE89175AB40}"/>
      </w:docPartPr>
      <w:docPartBody>
        <w:p w:rsidR="009C292B" w:rsidRDefault="00947B9C">
          <w:pPr>
            <w:pStyle w:val="836F41939EBC45B384356BBDE90731E0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FDDCE3DA3B4942F68D1B9AA1C77CE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1ABD7-4BC5-4C47-AD75-8228C7DB0B29}"/>
      </w:docPartPr>
      <w:docPartBody>
        <w:p w:rsidR="009C292B" w:rsidRDefault="00947B9C">
          <w:pPr>
            <w:pStyle w:val="FDDCE3DA3B4942F68D1B9AA1C77CEB17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3EB7E4A9B80D486AA64A77BE79B633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21C72E-D3B8-4A68-BEC5-0D630675A8BB}"/>
      </w:docPartPr>
      <w:docPartBody>
        <w:p w:rsidR="009C292B" w:rsidRDefault="00947B9C">
          <w:pPr>
            <w:pStyle w:val="3EB7E4A9B80D486AA64A77BE79B6335E"/>
          </w:pPr>
          <w:r>
            <w:rPr>
              <w:lang w:bidi="pt-BR"/>
            </w:rPr>
            <w:t>Comunicação</w:t>
          </w:r>
        </w:p>
      </w:docPartBody>
    </w:docPart>
    <w:docPart>
      <w:docPartPr>
        <w:name w:val="F2B0259E535E4BA699BBD7EBDD4594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CD884A-C111-4008-BB3D-B20367728A0D}"/>
      </w:docPartPr>
      <w:docPartBody>
        <w:p w:rsidR="009C292B" w:rsidRDefault="00947B9C">
          <w:pPr>
            <w:pStyle w:val="F2B0259E535E4BA699BBD7EBDD459422"/>
          </w:pPr>
          <w:r>
            <w:rPr>
              <w:lang w:bidi="pt-BR"/>
            </w:rPr>
            <w:t>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4B"/>
    <w:rsid w:val="003B2C01"/>
    <w:rsid w:val="003C3B88"/>
    <w:rsid w:val="00947B9C"/>
    <w:rsid w:val="009B644B"/>
    <w:rsid w:val="009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701EFD22E6440AFB2679CADE3159D14">
    <w:name w:val="F701EFD22E6440AFB2679CADE3159D14"/>
  </w:style>
  <w:style w:type="paragraph" w:customStyle="1" w:styleId="9BDD7CA0F6A5405696F4BA063465909B">
    <w:name w:val="9BDD7CA0F6A5405696F4BA063465909B"/>
  </w:style>
  <w:style w:type="paragraph" w:customStyle="1" w:styleId="453E2958A2E64A48B9F46F717CA0743F">
    <w:name w:val="453E2958A2E64A48B9F46F717CA0743F"/>
  </w:style>
  <w:style w:type="paragraph" w:customStyle="1" w:styleId="6457F03856DD49A0967A34CB855FB9AF">
    <w:name w:val="6457F03856DD49A0967A34CB855FB9AF"/>
  </w:style>
  <w:style w:type="paragraph" w:customStyle="1" w:styleId="37606FEDD6E049C39E60C1177FB7C22B">
    <w:name w:val="37606FEDD6E049C39E60C1177FB7C22B"/>
  </w:style>
  <w:style w:type="paragraph" w:customStyle="1" w:styleId="464C7EF7A8AD4C7DA4E9C63CBB0D0C66">
    <w:name w:val="464C7EF7A8AD4C7DA4E9C63CBB0D0C66"/>
  </w:style>
  <w:style w:type="paragraph" w:customStyle="1" w:styleId="D4D6094E0EC94A1580AE277EA4006256">
    <w:name w:val="D4D6094E0EC94A1580AE277EA4006256"/>
  </w:style>
  <w:style w:type="paragraph" w:customStyle="1" w:styleId="35741F42250740DCBACF4BB895E80E24">
    <w:name w:val="35741F42250740DCBACF4BB895E80E24"/>
  </w:style>
  <w:style w:type="paragraph" w:customStyle="1" w:styleId="A09FB3914D1F4F09944CF19613632F8B">
    <w:name w:val="A09FB3914D1F4F09944CF19613632F8B"/>
  </w:style>
  <w:style w:type="paragraph" w:customStyle="1" w:styleId="836F41939EBC45B384356BBDE90731E0">
    <w:name w:val="836F41939EBC45B384356BBDE90731E0"/>
  </w:style>
  <w:style w:type="paragraph" w:customStyle="1" w:styleId="6EEC12A734C24B2B9101C8E7ED8EB14C">
    <w:name w:val="6EEC12A734C24B2B9101C8E7ED8EB14C"/>
  </w:style>
  <w:style w:type="paragraph" w:customStyle="1" w:styleId="EA25E76B3F2C4BF8B535FA5B9FEA0926">
    <w:name w:val="EA25E76B3F2C4BF8B535FA5B9FEA0926"/>
  </w:style>
  <w:style w:type="paragraph" w:customStyle="1" w:styleId="A0CCB4C5EAE74A1F951194BE42BC7235">
    <w:name w:val="A0CCB4C5EAE74A1F951194BE42BC7235"/>
  </w:style>
  <w:style w:type="paragraph" w:customStyle="1" w:styleId="C3A89694F8E749BB82ADB26CF32570EA">
    <w:name w:val="C3A89694F8E749BB82ADB26CF32570EA"/>
  </w:style>
  <w:style w:type="paragraph" w:customStyle="1" w:styleId="39D6744366BC4C5AA2025C0DCB8D554B">
    <w:name w:val="39D6744366BC4C5AA2025C0DCB8D554B"/>
  </w:style>
  <w:style w:type="paragraph" w:customStyle="1" w:styleId="F54D718F3B104B9487625122C28F7FA6">
    <w:name w:val="F54D718F3B104B9487625122C28F7FA6"/>
  </w:style>
  <w:style w:type="paragraph" w:customStyle="1" w:styleId="E7698C0730304919BD53AF5EA87A5C5F">
    <w:name w:val="E7698C0730304919BD53AF5EA87A5C5F"/>
  </w:style>
  <w:style w:type="paragraph" w:customStyle="1" w:styleId="F3B98ABC781547FFB3DFEE5BA809CA5B">
    <w:name w:val="F3B98ABC781547FFB3DFEE5BA809CA5B"/>
  </w:style>
  <w:style w:type="paragraph" w:customStyle="1" w:styleId="FDDCE3DA3B4942F68D1B9AA1C77CEB17">
    <w:name w:val="FDDCE3DA3B4942F68D1B9AA1C77CEB17"/>
  </w:style>
  <w:style w:type="paragraph" w:customStyle="1" w:styleId="EDA4A99E21144064AF1AFC6CA9F0D61D">
    <w:name w:val="EDA4A99E21144064AF1AFC6CA9F0D61D"/>
  </w:style>
  <w:style w:type="paragraph" w:customStyle="1" w:styleId="50463FC50C0A4339BB5C8DFE1D7BED72">
    <w:name w:val="50463FC50C0A4339BB5C8DFE1D7BED72"/>
  </w:style>
  <w:style w:type="paragraph" w:customStyle="1" w:styleId="379567F7135B45C886BAD270F93B3881">
    <w:name w:val="379567F7135B45C886BAD270F93B3881"/>
  </w:style>
  <w:style w:type="paragraph" w:customStyle="1" w:styleId="3EB7E4A9B80D486AA64A77BE79B6335E">
    <w:name w:val="3EB7E4A9B80D486AA64A77BE79B6335E"/>
  </w:style>
  <w:style w:type="paragraph" w:customStyle="1" w:styleId="C3AB1D0BF3D140C88C42C1158BB067D7">
    <w:name w:val="C3AB1D0BF3D140C88C42C1158BB067D7"/>
  </w:style>
  <w:style w:type="paragraph" w:customStyle="1" w:styleId="F2B0259E535E4BA699BBD7EBDD459422">
    <w:name w:val="F2B0259E535E4BA699BBD7EBDD459422"/>
  </w:style>
  <w:style w:type="paragraph" w:customStyle="1" w:styleId="C3FCC488521A4A82BD7510763EE3EA1B">
    <w:name w:val="C3FCC488521A4A82BD7510763EE3EA1B"/>
  </w:style>
  <w:style w:type="paragraph" w:customStyle="1" w:styleId="6BF7CA8F68744E019CACA8D93541EE03">
    <w:name w:val="6BF7CA8F68744E019CACA8D93541EE03"/>
    <w:rsid w:val="009B644B"/>
  </w:style>
  <w:style w:type="paragraph" w:customStyle="1" w:styleId="161CEABD1E2F42CB90F92F14696365ED">
    <w:name w:val="161CEABD1E2F42CB90F92F14696365ED"/>
    <w:rsid w:val="009B64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(cronológico)</Template>
  <TotalTime>48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4</cp:revision>
  <dcterms:created xsi:type="dcterms:W3CDTF">2023-05-20T00:26:00Z</dcterms:created>
  <dcterms:modified xsi:type="dcterms:W3CDTF">2023-05-23T23:12:00Z</dcterms:modified>
</cp:coreProperties>
</file>